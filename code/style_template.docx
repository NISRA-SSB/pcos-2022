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A1F0" w14:textId="18066C39" w:rsidR="00E315D6" w:rsidRDefault="00AF5628" w:rsidP="00FC5F00">
      <w:pPr>
        <w:pStyle w:val="paragraphstyle"/>
      </w:pPr>
      <w:r w:rsidRPr="00AF5628">
        <w:t xml:space="preserve">Text for </w:t>
      </w:r>
      <w:proofErr w:type="spellStart"/>
      <w:r w:rsidR="00E315D6">
        <w:t>paragraph_style</w:t>
      </w:r>
      <w:proofErr w:type="spellEnd"/>
    </w:p>
    <w:p w14:paraId="2260F6F3" w14:textId="4A54393E" w:rsidR="00E315D6" w:rsidRDefault="00E315D6" w:rsidP="00FC5F00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FC5F00">
      <w:pPr>
        <w:pStyle w:val="headingstyle"/>
      </w:pPr>
    </w:p>
    <w:p w14:paraId="5A3F0297" w14:textId="0E52F1A9" w:rsidR="005F243B" w:rsidRPr="005F243B" w:rsidRDefault="005F243B" w:rsidP="005F243B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sectPr w:rsidR="005F243B" w:rsidRPr="005F243B" w:rsidSect="0002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2605D5"/>
    <w:rsid w:val="004F6B99"/>
    <w:rsid w:val="005F243B"/>
    <w:rsid w:val="00741687"/>
    <w:rsid w:val="00823479"/>
    <w:rsid w:val="00AE477D"/>
    <w:rsid w:val="00AF5628"/>
    <w:rsid w:val="00BC618B"/>
    <w:rsid w:val="00C66C69"/>
    <w:rsid w:val="00E315D6"/>
    <w:rsid w:val="00EB7525"/>
    <w:rsid w:val="00FC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qFormat/>
    <w:rsid w:val="00823479"/>
    <w:pPr>
      <w:spacing w:line="360" w:lineRule="auto"/>
    </w:pPr>
    <w:rPr>
      <w:rFonts w:ascii="Arial" w:hAnsi="Arial" w:cs="Arial"/>
      <w:sz w:val="24"/>
      <w:szCs w:val="24"/>
      <w:lang w:val="en-US"/>
    </w:rPr>
  </w:style>
  <w:style w:type="paragraph" w:customStyle="1" w:styleId="headingstyle">
    <w:name w:val="heading_style"/>
    <w:basedOn w:val="titlestyle"/>
    <w:qFormat/>
    <w:rsid w:val="00741687"/>
    <w:pPr>
      <w:spacing w:line="360" w:lineRule="auto"/>
      <w:jc w:val="center"/>
    </w:pPr>
  </w:style>
  <w:style w:type="paragraph" w:customStyle="1" w:styleId="linkstyle">
    <w:name w:val="link_style"/>
    <w:basedOn w:val="paragraphstyle"/>
    <w:qFormat/>
    <w:rsid w:val="005F2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59</Characters>
  <Application>Microsoft Office Word</Application>
  <DocSecurity>0</DocSecurity>
  <Lines>4</Lines>
  <Paragraphs>3</Paragraphs>
  <ScaleCrop>false</ScaleCrop>
  <Company>NICS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Quinn, Brian (DoF)</cp:lastModifiedBy>
  <cp:revision>15</cp:revision>
  <dcterms:created xsi:type="dcterms:W3CDTF">2024-05-22T07:10:00Z</dcterms:created>
  <dcterms:modified xsi:type="dcterms:W3CDTF">2024-05-22T08:15:00Z</dcterms:modified>
</cp:coreProperties>
</file>